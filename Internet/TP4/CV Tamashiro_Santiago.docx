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Default="00B957ED" w:rsidP="00D617C4">
      <w:pPr>
        <w:pStyle w:val="Ttulo"/>
        <w:jc w:val="both"/>
      </w:pPr>
      <w:proofErr w:type="spellStart"/>
      <w:r>
        <w:t>Tamashiro</w:t>
      </w:r>
      <w:proofErr w:type="spellEnd"/>
      <w:r>
        <w:t>, Santiago</w:t>
      </w:r>
    </w:p>
    <w:p w:rsidR="00141A4C" w:rsidRDefault="00BC4372" w:rsidP="00D617C4">
      <w:pPr>
        <w:jc w:val="both"/>
      </w:pPr>
      <w:r>
        <w:t xml:space="preserve">Maestra </w:t>
      </w:r>
      <w:proofErr w:type="spellStart"/>
      <w:r>
        <w:t>Piovano</w:t>
      </w:r>
      <w:proofErr w:type="spellEnd"/>
      <w:r>
        <w:t xml:space="preserve"> 1338, </w:t>
      </w:r>
      <w:proofErr w:type="spellStart"/>
      <w:r>
        <w:t>Hurlingham</w:t>
      </w:r>
      <w:proofErr w:type="spellEnd"/>
      <w:r>
        <w:t>, Buenos Aires</w:t>
      </w:r>
      <w:r w:rsidR="00141A4C">
        <w:rPr>
          <w:lang w:bidi="es-ES"/>
        </w:rPr>
        <w:t>| </w:t>
      </w:r>
      <w:r>
        <w:t>4665-0372</w:t>
      </w:r>
      <w:r w:rsidR="00141A4C">
        <w:rPr>
          <w:lang w:bidi="es-ES"/>
        </w:rPr>
        <w:t> | </w:t>
      </w:r>
      <w:hyperlink r:id="rId8" w:history="1">
        <w:r w:rsidRPr="00BC4372">
          <w:rPr>
            <w:rStyle w:val="Hipervnculo"/>
          </w:rPr>
          <w:t>santiago.tamashiro@gmail.com</w:t>
        </w:r>
      </w:hyperlink>
    </w:p>
    <w:p w:rsidR="006270A9" w:rsidRDefault="00835A2A" w:rsidP="00D617C4">
      <w:pPr>
        <w:pStyle w:val="Ttulo1"/>
        <w:jc w:val="both"/>
      </w:pPr>
      <w:sdt>
        <w:sdtPr>
          <w:alias w:val="Objetivo:"/>
          <w:tag w:val="Objetivo:"/>
          <w:id w:val="-731932020"/>
          <w:placeholder>
            <w:docPart w:val="92E044F959A14440ABA0B0E685E1D1D3"/>
          </w:placeholder>
          <w:temporary/>
          <w:showingPlcHdr/>
          <w15:appearance w15:val="hidden"/>
        </w:sdtPr>
        <w:sdtEndPr/>
        <w:sdtContent>
          <w:r w:rsidR="009D5933">
            <w:rPr>
              <w:lang w:bidi="es-ES"/>
            </w:rPr>
            <w:t>Objetivo</w:t>
          </w:r>
        </w:sdtContent>
      </w:sdt>
    </w:p>
    <w:p w:rsidR="006270A9" w:rsidRDefault="00492708" w:rsidP="00D617C4">
      <w:pPr>
        <w:jc w:val="both"/>
      </w:pPr>
      <w:r>
        <w:t>Adquirir un dominio importante sobre las áreas relacionadas a la informática y cualquier ciencia que sirva para respaldarla como las matemáticas, la física y demás.</w:t>
      </w:r>
    </w:p>
    <w:sdt>
      <w:sdtPr>
        <w:alias w:val="Educación:"/>
        <w:tag w:val="Educación:"/>
        <w:id w:val="807127995"/>
        <w:placeholder>
          <w:docPart w:val="E312506B6AC246B88201A828005D4D94"/>
        </w:placeholder>
        <w:temporary/>
        <w:showingPlcHdr/>
        <w15:appearance w15:val="hidden"/>
      </w:sdtPr>
      <w:sdtEndPr/>
      <w:sdtContent>
        <w:p w:rsidR="006270A9" w:rsidRDefault="009D5933" w:rsidP="00D617C4">
          <w:pPr>
            <w:pStyle w:val="Ttulo1"/>
            <w:jc w:val="both"/>
          </w:pPr>
          <w:r>
            <w:rPr>
              <w:lang w:bidi="es-ES"/>
            </w:rPr>
            <w:t>Educación</w:t>
          </w:r>
        </w:p>
      </w:sdtContent>
    </w:sdt>
    <w:p w:rsidR="006270A9" w:rsidRDefault="00BC4372" w:rsidP="00D617C4">
      <w:pPr>
        <w:pStyle w:val="Ttulo2"/>
        <w:jc w:val="both"/>
      </w:pPr>
      <w:r>
        <w:t>Bachiller en Economía y ADMINISTRACIÓN</w:t>
      </w:r>
      <w:r w:rsidR="009D5933">
        <w:rPr>
          <w:lang w:bidi="es-ES"/>
        </w:rPr>
        <w:t> | </w:t>
      </w:r>
      <w:r>
        <w:t>2014</w:t>
      </w:r>
      <w:r w:rsidR="009D5933">
        <w:rPr>
          <w:lang w:bidi="es-ES"/>
        </w:rPr>
        <w:t> | </w:t>
      </w:r>
      <w:r>
        <w:t>INSTITUTO LINCOLN</w:t>
      </w:r>
    </w:p>
    <w:p w:rsidR="006270A9" w:rsidRDefault="009D5933" w:rsidP="00D617C4">
      <w:pPr>
        <w:pStyle w:val="Listaconvietas"/>
        <w:jc w:val="both"/>
      </w:pPr>
      <w:r>
        <w:rPr>
          <w:lang w:bidi="es-ES"/>
        </w:rPr>
        <w:t xml:space="preserve">Área general de estudio: </w:t>
      </w:r>
      <w:r w:rsidR="00BC4372">
        <w:t>Economía y Administración</w:t>
      </w:r>
    </w:p>
    <w:p w:rsidR="006270A9" w:rsidRDefault="009D5933" w:rsidP="00D617C4">
      <w:pPr>
        <w:pStyle w:val="Listaconvietas"/>
        <w:jc w:val="both"/>
      </w:pPr>
      <w:r>
        <w:rPr>
          <w:lang w:bidi="es-ES"/>
        </w:rPr>
        <w:t xml:space="preserve">Especialidad: </w:t>
      </w:r>
      <w:r w:rsidR="00BC4372">
        <w:t>Contaduría</w:t>
      </w:r>
    </w:p>
    <w:p w:rsidR="006270A9" w:rsidRDefault="00BC4372" w:rsidP="00D617C4">
      <w:pPr>
        <w:pStyle w:val="Ttulo2"/>
        <w:jc w:val="both"/>
      </w:pPr>
      <w:r>
        <w:t>Ingeniería en informática</w:t>
      </w:r>
      <w:r w:rsidR="009D5933">
        <w:rPr>
          <w:lang w:bidi="es-ES"/>
        </w:rPr>
        <w:t> | </w:t>
      </w:r>
      <w:r>
        <w:t>2022</w:t>
      </w:r>
      <w:r w:rsidR="009D5933">
        <w:rPr>
          <w:lang w:bidi="es-ES"/>
        </w:rPr>
        <w:t> | </w:t>
      </w:r>
      <w:r>
        <w:t>Universidad de la matanza</w:t>
      </w:r>
    </w:p>
    <w:p w:rsidR="006270A9" w:rsidRDefault="009D5933" w:rsidP="00D617C4">
      <w:pPr>
        <w:pStyle w:val="Listaconvietas"/>
        <w:jc w:val="both"/>
      </w:pPr>
      <w:r>
        <w:rPr>
          <w:lang w:bidi="es-ES"/>
        </w:rPr>
        <w:t xml:space="preserve">Área general de estudio: </w:t>
      </w:r>
      <w:r w:rsidR="00BC4372">
        <w:t>Informática</w:t>
      </w:r>
    </w:p>
    <w:p w:rsidR="006270A9" w:rsidRDefault="009D5933" w:rsidP="00D617C4">
      <w:pPr>
        <w:pStyle w:val="Listaconvietas"/>
        <w:jc w:val="both"/>
      </w:pPr>
      <w:r>
        <w:rPr>
          <w:lang w:bidi="es-ES"/>
        </w:rPr>
        <w:t xml:space="preserve">Especialidad: </w:t>
      </w:r>
      <w:r w:rsidR="00BC4372">
        <w:t>Ingeniería de Software</w:t>
      </w:r>
    </w:p>
    <w:sdt>
      <w:sdtPr>
        <w:alias w:val="Aptitudes y habilidades:"/>
        <w:tag w:val="Aptitudes y habilidades:"/>
        <w:id w:val="458624136"/>
        <w:placeholder>
          <w:docPart w:val="B4AD92C23F8D4A8994686CCC818791C6"/>
        </w:placeholder>
        <w:temporary/>
        <w:showingPlcHdr/>
        <w15:appearance w15:val="hidden"/>
      </w:sdtPr>
      <w:sdtEndPr/>
      <w:sdtContent>
        <w:p w:rsidR="006270A9" w:rsidRDefault="009D5933" w:rsidP="00D617C4">
          <w:pPr>
            <w:pStyle w:val="Ttulo1"/>
            <w:jc w:val="both"/>
          </w:pPr>
          <w:r>
            <w:rPr>
              <w:lang w:bidi="es-ES"/>
            </w:rPr>
            <w:t>Aptitudes y habilidades</w:t>
          </w:r>
        </w:p>
      </w:sdtContent>
    </w:sdt>
    <w:sdt>
      <w:sdtPr>
        <w:alias w:val="Ventas:"/>
        <w:tag w:val="Ventas:"/>
        <w:id w:val="-2126221975"/>
        <w:placeholder>
          <w:docPart w:val="C0FAB64B301C44E19EEC48C31BAB4BFF"/>
        </w:placeholder>
        <w:temporary/>
        <w:showingPlcHdr/>
        <w15:appearance w15:val="hidden"/>
      </w:sdtPr>
      <w:sdtEndPr/>
      <w:sdtContent>
        <w:p w:rsidR="006270A9" w:rsidRDefault="009D5933" w:rsidP="00D617C4">
          <w:pPr>
            <w:pStyle w:val="Ttulo2"/>
            <w:jc w:val="both"/>
          </w:pPr>
          <w:r>
            <w:rPr>
              <w:lang w:bidi="es-ES"/>
            </w:rPr>
            <w:t>Ventas</w:t>
          </w:r>
        </w:p>
      </w:sdtContent>
    </w:sdt>
    <w:p w:rsidR="006270A9" w:rsidRDefault="00D617C4" w:rsidP="00D617C4">
      <w:pPr>
        <w:pStyle w:val="Listaconvietas"/>
        <w:jc w:val="both"/>
      </w:pPr>
      <w:r>
        <w:t>Poseo una elocuencia para negociar tanto con proveedores como compradores, así como habilidades necesarias para llevar a cabo una negociación como paciencia, respeto, escucha activa y capacidad de controlar estados emocionales.</w:t>
      </w:r>
    </w:p>
    <w:sdt>
      <w:sdtPr>
        <w:alias w:val="Comunicación:"/>
        <w:tag w:val="Comunicación:"/>
        <w:id w:val="-1153840069"/>
        <w:placeholder>
          <w:docPart w:val="24A38CF835C4444CB8036DBAD31D6989"/>
        </w:placeholder>
        <w:temporary/>
        <w:showingPlcHdr/>
        <w15:appearance w15:val="hidden"/>
      </w:sdtPr>
      <w:sdtEndPr/>
      <w:sdtContent>
        <w:p w:rsidR="006270A9" w:rsidRDefault="009D5933" w:rsidP="00D617C4">
          <w:pPr>
            <w:pStyle w:val="Ttulo2"/>
            <w:jc w:val="both"/>
          </w:pPr>
          <w:r>
            <w:rPr>
              <w:lang w:bidi="es-ES"/>
            </w:rPr>
            <w:t>Comunicación</w:t>
          </w:r>
        </w:p>
      </w:sdtContent>
    </w:sdt>
    <w:p w:rsidR="006270A9" w:rsidRDefault="00D617C4" w:rsidP="00D617C4">
      <w:pPr>
        <w:pStyle w:val="Listaconvietas"/>
        <w:jc w:val="both"/>
      </w:pPr>
      <w:r>
        <w:t>Tengo muy buenas experiencias de trabajo con equipos de alto rendimiento, tanto como jefe de proyecto como colaborador. Además, fui colaborador en el grupo de investigación GIDFIS de la Universidad de La Matanza donde adquirí habilidades de habla gracias a los profesores y autoridades con los que me comunicaba a diario.</w:t>
      </w:r>
    </w:p>
    <w:sdt>
      <w:sdtPr>
        <w:alias w:val="Liderazgo:"/>
        <w:tag w:val="Liderazgo:"/>
        <w:id w:val="1837562325"/>
        <w:placeholder>
          <w:docPart w:val="02BB2D4EFD0D4D0E8D31201CCA13FF6C"/>
        </w:placeholder>
        <w:temporary/>
        <w:showingPlcHdr/>
        <w15:appearance w15:val="hidden"/>
      </w:sdtPr>
      <w:sdtEndPr/>
      <w:sdtContent>
        <w:p w:rsidR="006270A9" w:rsidRDefault="009D5933" w:rsidP="00D617C4">
          <w:pPr>
            <w:pStyle w:val="Ttulo2"/>
            <w:jc w:val="both"/>
          </w:pPr>
          <w:r>
            <w:rPr>
              <w:lang w:bidi="es-ES"/>
            </w:rPr>
            <w:t>Liderazgo</w:t>
          </w:r>
        </w:p>
      </w:sdtContent>
    </w:sdt>
    <w:p w:rsidR="006270A9" w:rsidRDefault="00982BCA" w:rsidP="00D617C4">
      <w:pPr>
        <w:pStyle w:val="Listaconvietas"/>
        <w:jc w:val="both"/>
      </w:pPr>
      <w:r>
        <w:t xml:space="preserve">Lideré un emprendimiento de aplicaciones móviles llamado </w:t>
      </w:r>
      <w:proofErr w:type="spellStart"/>
      <w:r>
        <w:t>Macroshock</w:t>
      </w:r>
      <w:proofErr w:type="spellEnd"/>
      <w:r>
        <w:t xml:space="preserve"> </w:t>
      </w:r>
      <w:proofErr w:type="spellStart"/>
      <w:r>
        <w:t>Games</w:t>
      </w:r>
      <w:proofErr w:type="spellEnd"/>
      <w:r w:rsidR="00D617C4">
        <w:t xml:space="preserve">, pueden ver una de ellas en esta </w:t>
      </w:r>
      <w:hyperlink r:id="rId9" w:history="1">
        <w:r w:rsidR="00D617C4" w:rsidRPr="00D617C4">
          <w:rPr>
            <w:rStyle w:val="Hipervnculo"/>
          </w:rPr>
          <w:t>dirección</w:t>
        </w:r>
      </w:hyperlink>
      <w:r w:rsidR="00D617C4">
        <w:t>.</w:t>
      </w:r>
    </w:p>
    <w:sdt>
      <w:sdtPr>
        <w:alias w:val="Experiencia:"/>
        <w:tag w:val="Experiencia:"/>
        <w:id w:val="171684534"/>
        <w:placeholder>
          <w:docPart w:val="440D3D6578784BDE858BA09DB7BFE583"/>
        </w:placeholder>
        <w:temporary/>
        <w:showingPlcHdr/>
        <w15:appearance w15:val="hidden"/>
      </w:sdtPr>
      <w:sdtEndPr/>
      <w:sdtContent>
        <w:p w:rsidR="006270A9" w:rsidRDefault="009D5933" w:rsidP="00D617C4">
          <w:pPr>
            <w:pStyle w:val="Ttulo1"/>
            <w:jc w:val="both"/>
          </w:pPr>
          <w:r>
            <w:rPr>
              <w:lang w:bidi="es-ES"/>
            </w:rPr>
            <w:t>Experiencia</w:t>
          </w:r>
        </w:p>
      </w:sdtContent>
    </w:sdt>
    <w:p w:rsidR="006270A9" w:rsidRDefault="00DC7A12" w:rsidP="00D617C4">
      <w:pPr>
        <w:pStyle w:val="Ttulo2"/>
        <w:jc w:val="both"/>
      </w:pPr>
      <w:r>
        <w:t>programador web</w:t>
      </w:r>
      <w:r w:rsidR="009D5933">
        <w:rPr>
          <w:lang w:bidi="es-ES"/>
        </w:rPr>
        <w:t> | </w:t>
      </w:r>
      <w:r>
        <w:t>wolox</w:t>
      </w:r>
      <w:r w:rsidR="009D5933">
        <w:rPr>
          <w:lang w:bidi="es-ES"/>
        </w:rPr>
        <w:t> | </w:t>
      </w:r>
      <w:r>
        <w:t>2021 - 2023</w:t>
      </w:r>
    </w:p>
    <w:p w:rsidR="006270A9" w:rsidRDefault="00DC7A12" w:rsidP="00D617C4">
      <w:pPr>
        <w:pStyle w:val="Listaconvietas"/>
        <w:jc w:val="both"/>
      </w:pPr>
      <w:r>
        <w:t xml:space="preserve">Diseño y codificación de páginas web en </w:t>
      </w:r>
      <w:proofErr w:type="spellStart"/>
      <w:r>
        <w:t>Html</w:t>
      </w:r>
      <w:proofErr w:type="spellEnd"/>
      <w:r>
        <w:t xml:space="preserve">, CSS, </w:t>
      </w:r>
      <w:proofErr w:type="spellStart"/>
      <w:r>
        <w:t>Javascript</w:t>
      </w:r>
      <w:proofErr w:type="spellEnd"/>
      <w:r>
        <w:t xml:space="preserve"> y servidores en C# .NET.</w:t>
      </w:r>
    </w:p>
    <w:p w:rsidR="006270A9" w:rsidRDefault="00DC7A12" w:rsidP="00D617C4">
      <w:pPr>
        <w:pStyle w:val="Ttulo2"/>
        <w:jc w:val="both"/>
      </w:pPr>
      <w:r>
        <w:t>ASESOR EN REDES Y VIDEOVIGILANCIA</w:t>
      </w:r>
      <w:r w:rsidR="009D5933">
        <w:rPr>
          <w:lang w:bidi="es-ES"/>
        </w:rPr>
        <w:t> | </w:t>
      </w:r>
      <w:r>
        <w:t>D-BYTE</w:t>
      </w:r>
      <w:r w:rsidR="009D5933">
        <w:rPr>
          <w:lang w:bidi="es-ES"/>
        </w:rPr>
        <w:t> | </w:t>
      </w:r>
      <w:r>
        <w:t>2024</w:t>
      </w:r>
    </w:p>
    <w:p w:rsidR="001B29CF" w:rsidRDefault="00BD7564" w:rsidP="00D617C4">
      <w:pPr>
        <w:pStyle w:val="Listaconvietas"/>
        <w:jc w:val="both"/>
      </w:pPr>
      <w:r>
        <w:t>Asesoramiento en</w:t>
      </w:r>
      <w:r w:rsidR="00DC7A12">
        <w:t xml:space="preserve"> sistemas de </w:t>
      </w:r>
      <w:r>
        <w:t>vigilancia mediante cámaras.</w:t>
      </w:r>
    </w:p>
    <w:p w:rsidR="00492708" w:rsidRDefault="00492708" w:rsidP="00D617C4">
      <w:pPr>
        <w:pStyle w:val="Ttulo2"/>
        <w:jc w:val="both"/>
      </w:pPr>
      <w:r>
        <w:t xml:space="preserve">gerente de </w:t>
      </w:r>
      <w:r w:rsidR="00DC7A12">
        <w:t>COMPRAS</w:t>
      </w:r>
      <w:r>
        <w:rPr>
          <w:lang w:bidi="es-ES"/>
        </w:rPr>
        <w:t> | </w:t>
      </w:r>
      <w:r>
        <w:t>new bytes</w:t>
      </w:r>
      <w:r>
        <w:rPr>
          <w:lang w:bidi="es-ES"/>
        </w:rPr>
        <w:t> | </w:t>
      </w:r>
      <w:r w:rsidR="00DC7A12">
        <w:t>2025 - Actualidad</w:t>
      </w:r>
    </w:p>
    <w:p w:rsidR="00492708" w:rsidRDefault="00BD7564" w:rsidP="00D617C4">
      <w:pPr>
        <w:pStyle w:val="Listaconvietas"/>
        <w:jc w:val="both"/>
      </w:pPr>
      <w:r>
        <w:t>Gestión de las compras de Hardware y equipamiento para la empresa.</w:t>
      </w:r>
    </w:p>
    <w:p w:rsidR="00811A6B" w:rsidRDefault="00811A6B" w:rsidP="00811A6B">
      <w:pPr>
        <w:pStyle w:val="Listaconvietas"/>
        <w:numPr>
          <w:ilvl w:val="0"/>
          <w:numId w:val="0"/>
        </w:numPr>
        <w:ind w:left="216" w:hanging="216"/>
        <w:jc w:val="both"/>
      </w:pPr>
    </w:p>
    <w:p w:rsidR="00811A6B" w:rsidRPr="00D302A9" w:rsidRDefault="00D302A9" w:rsidP="00811A6B">
      <w:pPr>
        <w:pStyle w:val="Listaconvietas"/>
        <w:numPr>
          <w:ilvl w:val="0"/>
          <w:numId w:val="0"/>
        </w:numPr>
        <w:ind w:left="216" w:hanging="216"/>
        <w:jc w:val="both"/>
        <w:rPr>
          <w:sz w:val="32"/>
          <w:szCs w:val="32"/>
        </w:rPr>
      </w:pPr>
      <w:hyperlink r:id="rId10" w:tgtFrame="_blank" w:history="1">
        <w:r w:rsidR="00811A6B" w:rsidRPr="00D302A9">
          <w:rPr>
            <w:rStyle w:val="Hipervnculo"/>
            <w:sz w:val="32"/>
            <w:szCs w:val="32"/>
          </w:rPr>
          <w:t>PORFO</w:t>
        </w:r>
        <w:bookmarkStart w:id="0" w:name="_GoBack"/>
        <w:bookmarkEnd w:id="0"/>
        <w:r w:rsidR="00811A6B" w:rsidRPr="00D302A9">
          <w:rPr>
            <w:rStyle w:val="Hipervnculo"/>
            <w:sz w:val="32"/>
            <w:szCs w:val="32"/>
          </w:rPr>
          <w:t>L</w:t>
        </w:r>
        <w:r w:rsidR="00811A6B" w:rsidRPr="00D302A9">
          <w:rPr>
            <w:rStyle w:val="Hipervnculo"/>
            <w:sz w:val="32"/>
            <w:szCs w:val="32"/>
          </w:rPr>
          <w:t>IO</w:t>
        </w:r>
      </w:hyperlink>
    </w:p>
    <w:sectPr w:rsidR="00811A6B" w:rsidRPr="00D302A9" w:rsidSect="00617B26">
      <w:footerReference w:type="default" r:id="rId11"/>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A2A" w:rsidRDefault="00835A2A">
      <w:pPr>
        <w:spacing w:after="0"/>
      </w:pPr>
      <w:r>
        <w:separator/>
      </w:r>
    </w:p>
  </w:endnote>
  <w:endnote w:type="continuationSeparator" w:id="0">
    <w:p w:rsidR="00835A2A" w:rsidRDefault="00835A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492708">
      <w:rPr>
        <w:noProof/>
        <w:lang w:bidi="es-ES"/>
      </w:rPr>
      <w:t>2</w:t>
    </w:r>
    <w:r>
      <w:rPr>
        <w:noProof/>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A2A" w:rsidRDefault="00835A2A">
      <w:pPr>
        <w:spacing w:after="0"/>
      </w:pPr>
      <w:r>
        <w:separator/>
      </w:r>
    </w:p>
  </w:footnote>
  <w:footnote w:type="continuationSeparator" w:id="0">
    <w:p w:rsidR="00835A2A" w:rsidRDefault="00835A2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72"/>
    <w:rsid w:val="000A4F59"/>
    <w:rsid w:val="00141A4C"/>
    <w:rsid w:val="001B29CF"/>
    <w:rsid w:val="00255E27"/>
    <w:rsid w:val="0028220F"/>
    <w:rsid w:val="00356C14"/>
    <w:rsid w:val="00492708"/>
    <w:rsid w:val="00617B26"/>
    <w:rsid w:val="006270A9"/>
    <w:rsid w:val="00675956"/>
    <w:rsid w:val="00681034"/>
    <w:rsid w:val="00811A6B"/>
    <w:rsid w:val="00816216"/>
    <w:rsid w:val="00835A2A"/>
    <w:rsid w:val="0087734B"/>
    <w:rsid w:val="00982BCA"/>
    <w:rsid w:val="009D5933"/>
    <w:rsid w:val="00B957ED"/>
    <w:rsid w:val="00BC4372"/>
    <w:rsid w:val="00BD7564"/>
    <w:rsid w:val="00BD768D"/>
    <w:rsid w:val="00C61F8E"/>
    <w:rsid w:val="00D302A9"/>
    <w:rsid w:val="00D617C4"/>
    <w:rsid w:val="00DC7A12"/>
    <w:rsid w:val="00E40DD7"/>
    <w:rsid w:val="00E83E4B"/>
    <w:rsid w:val="00F9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8A56A"/>
  <w15:chartTrackingRefBased/>
  <w15:docId w15:val="{3368CA37-2B9B-4B59-AD68-F3724A09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s-E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iago.tamashiro@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Porfolio%20Tamashiro_Santiago.mht" TargetMode="External"/><Relationship Id="rId4" Type="http://schemas.openxmlformats.org/officeDocument/2006/relationships/settings" Target="settings.xml"/><Relationship Id="rId9" Type="http://schemas.openxmlformats.org/officeDocument/2006/relationships/hyperlink" Target="https://play.google.com/store/apps/details?id=com.MacroshockGames.SmileAway&amp;hl=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i\AppData\Roaming\Microsoft\Plantillas\Curr&#237;culum%20v&#237;ta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E044F959A14440ABA0B0E685E1D1D3"/>
        <w:category>
          <w:name w:val="General"/>
          <w:gallery w:val="placeholder"/>
        </w:category>
        <w:types>
          <w:type w:val="bbPlcHdr"/>
        </w:types>
        <w:behaviors>
          <w:behavior w:val="content"/>
        </w:behaviors>
        <w:guid w:val="{DEE4FA23-386E-4F4E-8B10-E093960A1953}"/>
      </w:docPartPr>
      <w:docPartBody>
        <w:p w:rsidR="00000000" w:rsidRDefault="002D401F">
          <w:pPr>
            <w:pStyle w:val="92E044F959A14440ABA0B0E685E1D1D3"/>
          </w:pPr>
          <w:r>
            <w:rPr>
              <w:lang w:bidi="es-ES"/>
            </w:rPr>
            <w:t>Objetivo</w:t>
          </w:r>
        </w:p>
      </w:docPartBody>
    </w:docPart>
    <w:docPart>
      <w:docPartPr>
        <w:name w:val="E312506B6AC246B88201A828005D4D94"/>
        <w:category>
          <w:name w:val="General"/>
          <w:gallery w:val="placeholder"/>
        </w:category>
        <w:types>
          <w:type w:val="bbPlcHdr"/>
        </w:types>
        <w:behaviors>
          <w:behavior w:val="content"/>
        </w:behaviors>
        <w:guid w:val="{A946364E-1CBC-402A-BF10-462DDACC6672}"/>
      </w:docPartPr>
      <w:docPartBody>
        <w:p w:rsidR="00000000" w:rsidRDefault="002D401F">
          <w:pPr>
            <w:pStyle w:val="E312506B6AC246B88201A828005D4D94"/>
          </w:pPr>
          <w:r>
            <w:rPr>
              <w:lang w:bidi="es-ES"/>
            </w:rPr>
            <w:t>Educación</w:t>
          </w:r>
        </w:p>
      </w:docPartBody>
    </w:docPart>
    <w:docPart>
      <w:docPartPr>
        <w:name w:val="B4AD92C23F8D4A8994686CCC818791C6"/>
        <w:category>
          <w:name w:val="General"/>
          <w:gallery w:val="placeholder"/>
        </w:category>
        <w:types>
          <w:type w:val="bbPlcHdr"/>
        </w:types>
        <w:behaviors>
          <w:behavior w:val="content"/>
        </w:behaviors>
        <w:guid w:val="{82B6D72E-93B7-46DC-A113-A1449229A22F}"/>
      </w:docPartPr>
      <w:docPartBody>
        <w:p w:rsidR="00000000" w:rsidRDefault="002D401F">
          <w:pPr>
            <w:pStyle w:val="B4AD92C23F8D4A8994686CCC818791C6"/>
          </w:pPr>
          <w:r>
            <w:rPr>
              <w:lang w:bidi="es-ES"/>
            </w:rPr>
            <w:t>Aptitudes y habilidades</w:t>
          </w:r>
        </w:p>
      </w:docPartBody>
    </w:docPart>
    <w:docPart>
      <w:docPartPr>
        <w:name w:val="C0FAB64B301C44E19EEC48C31BAB4BFF"/>
        <w:category>
          <w:name w:val="General"/>
          <w:gallery w:val="placeholder"/>
        </w:category>
        <w:types>
          <w:type w:val="bbPlcHdr"/>
        </w:types>
        <w:behaviors>
          <w:behavior w:val="content"/>
        </w:behaviors>
        <w:guid w:val="{9DEDD354-FE77-43AC-93AB-4FE2A2F93AA3}"/>
      </w:docPartPr>
      <w:docPartBody>
        <w:p w:rsidR="00000000" w:rsidRDefault="002D401F">
          <w:pPr>
            <w:pStyle w:val="C0FAB64B301C44E19EEC48C31BAB4BFF"/>
          </w:pPr>
          <w:r>
            <w:rPr>
              <w:lang w:bidi="es-ES"/>
            </w:rPr>
            <w:t>Ventas</w:t>
          </w:r>
        </w:p>
      </w:docPartBody>
    </w:docPart>
    <w:docPart>
      <w:docPartPr>
        <w:name w:val="24A38CF835C4444CB8036DBAD31D6989"/>
        <w:category>
          <w:name w:val="General"/>
          <w:gallery w:val="placeholder"/>
        </w:category>
        <w:types>
          <w:type w:val="bbPlcHdr"/>
        </w:types>
        <w:behaviors>
          <w:behavior w:val="content"/>
        </w:behaviors>
        <w:guid w:val="{D2F7EF66-8C42-42B9-B848-B1323E051118}"/>
      </w:docPartPr>
      <w:docPartBody>
        <w:p w:rsidR="00000000" w:rsidRDefault="002D401F">
          <w:pPr>
            <w:pStyle w:val="24A38CF835C4444CB8036DBAD31D6989"/>
          </w:pPr>
          <w:r>
            <w:rPr>
              <w:lang w:bidi="es-ES"/>
            </w:rPr>
            <w:t>Comunicación</w:t>
          </w:r>
        </w:p>
      </w:docPartBody>
    </w:docPart>
    <w:docPart>
      <w:docPartPr>
        <w:name w:val="02BB2D4EFD0D4D0E8D31201CCA13FF6C"/>
        <w:category>
          <w:name w:val="General"/>
          <w:gallery w:val="placeholder"/>
        </w:category>
        <w:types>
          <w:type w:val="bbPlcHdr"/>
        </w:types>
        <w:behaviors>
          <w:behavior w:val="content"/>
        </w:behaviors>
        <w:guid w:val="{8405697E-432D-4E39-A3A0-730CD2F7FDC0}"/>
      </w:docPartPr>
      <w:docPartBody>
        <w:p w:rsidR="00000000" w:rsidRDefault="002D401F">
          <w:pPr>
            <w:pStyle w:val="02BB2D4EFD0D4D0E8D31201CCA13FF6C"/>
          </w:pPr>
          <w:r>
            <w:rPr>
              <w:lang w:bidi="es-ES"/>
            </w:rPr>
            <w:t>Liderazgo</w:t>
          </w:r>
        </w:p>
      </w:docPartBody>
    </w:docPart>
    <w:docPart>
      <w:docPartPr>
        <w:name w:val="440D3D6578784BDE858BA09DB7BFE583"/>
        <w:category>
          <w:name w:val="General"/>
          <w:gallery w:val="placeholder"/>
        </w:category>
        <w:types>
          <w:type w:val="bbPlcHdr"/>
        </w:types>
        <w:behaviors>
          <w:behavior w:val="content"/>
        </w:behaviors>
        <w:guid w:val="{5E92A498-DE80-49BF-B8E7-F340BCC6DBEA}"/>
      </w:docPartPr>
      <w:docPartBody>
        <w:p w:rsidR="00000000" w:rsidRDefault="002D401F">
          <w:pPr>
            <w:pStyle w:val="440D3D6578784BDE858BA09DB7BFE583"/>
          </w:pPr>
          <w:r>
            <w:rPr>
              <w:lang w:bidi="es-ES"/>
            </w:rPr>
            <w:t>Experiencia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F8"/>
    <w:rsid w:val="002D401F"/>
    <w:rsid w:val="00AA4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1552C19F47427A94AC4AE8CA1EFA2A">
    <w:name w:val="051552C19F47427A94AC4AE8CA1EFA2A"/>
  </w:style>
  <w:style w:type="paragraph" w:customStyle="1" w:styleId="68D4854910FE468FBF34CEB5735B89B2">
    <w:name w:val="68D4854910FE468FBF34CEB5735B89B2"/>
  </w:style>
  <w:style w:type="paragraph" w:customStyle="1" w:styleId="039EC45DE4184FE48E2F00B3DAF4E193">
    <w:name w:val="039EC45DE4184FE48E2F00B3DAF4E193"/>
  </w:style>
  <w:style w:type="paragraph" w:customStyle="1" w:styleId="51022E894538441EBA94915EA64A593D">
    <w:name w:val="51022E894538441EBA94915EA64A593D"/>
  </w:style>
  <w:style w:type="paragraph" w:customStyle="1" w:styleId="92E044F959A14440ABA0B0E685E1D1D3">
    <w:name w:val="92E044F959A14440ABA0B0E685E1D1D3"/>
  </w:style>
  <w:style w:type="paragraph" w:customStyle="1" w:styleId="2B3BE35E23284421847819343A6D3435">
    <w:name w:val="2B3BE35E23284421847819343A6D3435"/>
  </w:style>
  <w:style w:type="paragraph" w:customStyle="1" w:styleId="E312506B6AC246B88201A828005D4D94">
    <w:name w:val="E312506B6AC246B88201A828005D4D94"/>
  </w:style>
  <w:style w:type="paragraph" w:customStyle="1" w:styleId="86CF778BAF18446FAE95E844996C608B">
    <w:name w:val="86CF778BAF18446FAE95E844996C608B"/>
  </w:style>
  <w:style w:type="paragraph" w:customStyle="1" w:styleId="CE62F429A32B41FE825C7DCCB9CCB78F">
    <w:name w:val="CE62F429A32B41FE825C7DCCB9CCB78F"/>
  </w:style>
  <w:style w:type="paragraph" w:customStyle="1" w:styleId="8E1319F6270B49F495019FB2DCB9DC40">
    <w:name w:val="8E1319F6270B49F495019FB2DCB9DC40"/>
  </w:style>
  <w:style w:type="paragraph" w:customStyle="1" w:styleId="DF2341A4369647698B90FB4327ADAFDF">
    <w:name w:val="DF2341A4369647698B90FB4327ADAFDF"/>
  </w:style>
  <w:style w:type="paragraph" w:customStyle="1" w:styleId="836CB635429A4FCBA42A6877616E5061">
    <w:name w:val="836CB635429A4FCBA42A6877616E5061"/>
  </w:style>
  <w:style w:type="paragraph" w:customStyle="1" w:styleId="A3E5178AD830406C89C709DC13A9333B">
    <w:name w:val="A3E5178AD830406C89C709DC13A9333B"/>
  </w:style>
  <w:style w:type="paragraph" w:customStyle="1" w:styleId="38D98783F5584666B8289D856C65BDDC">
    <w:name w:val="38D98783F5584666B8289D856C65BDDC"/>
  </w:style>
  <w:style w:type="paragraph" w:customStyle="1" w:styleId="D70FF707C73E434581764F22CFB2DDCC">
    <w:name w:val="D70FF707C73E434581764F22CFB2DDCC"/>
  </w:style>
  <w:style w:type="paragraph" w:customStyle="1" w:styleId="B4AD92C23F8D4A8994686CCC818791C6">
    <w:name w:val="B4AD92C23F8D4A8994686CCC818791C6"/>
  </w:style>
  <w:style w:type="paragraph" w:customStyle="1" w:styleId="4721A3857DC44073A85D1642769EB214">
    <w:name w:val="4721A3857DC44073A85D1642769EB214"/>
  </w:style>
  <w:style w:type="paragraph" w:customStyle="1" w:styleId="7BBF92254309450A83AB8FD1FBE74F1C">
    <w:name w:val="7BBF92254309450A83AB8FD1FBE74F1C"/>
  </w:style>
  <w:style w:type="paragraph" w:customStyle="1" w:styleId="C0FAB64B301C44E19EEC48C31BAB4BFF">
    <w:name w:val="C0FAB64B301C44E19EEC48C31BAB4BFF"/>
  </w:style>
  <w:style w:type="paragraph" w:customStyle="1" w:styleId="AF9506EF8D79436DA368D2651FF01962">
    <w:name w:val="AF9506EF8D79436DA368D2651FF01962"/>
  </w:style>
  <w:style w:type="paragraph" w:customStyle="1" w:styleId="24A38CF835C4444CB8036DBAD31D6989">
    <w:name w:val="24A38CF835C4444CB8036DBAD31D6989"/>
  </w:style>
  <w:style w:type="paragraph" w:customStyle="1" w:styleId="9E4F7130FD7648B0A07B4AE9D9F91113">
    <w:name w:val="9E4F7130FD7648B0A07B4AE9D9F91113"/>
  </w:style>
  <w:style w:type="paragraph" w:customStyle="1" w:styleId="02BB2D4EFD0D4D0E8D31201CCA13FF6C">
    <w:name w:val="02BB2D4EFD0D4D0E8D31201CCA13FF6C"/>
  </w:style>
  <w:style w:type="paragraph" w:customStyle="1" w:styleId="10B2235CC8174CD2A8DA8DD847E0E4E5">
    <w:name w:val="10B2235CC8174CD2A8DA8DD847E0E4E5"/>
  </w:style>
  <w:style w:type="paragraph" w:customStyle="1" w:styleId="440D3D6578784BDE858BA09DB7BFE583">
    <w:name w:val="440D3D6578784BDE858BA09DB7BFE583"/>
  </w:style>
  <w:style w:type="paragraph" w:customStyle="1" w:styleId="DBF434D280CC4E88A623B216697DD354">
    <w:name w:val="DBF434D280CC4E88A623B216697DD354"/>
  </w:style>
  <w:style w:type="paragraph" w:customStyle="1" w:styleId="5A80A30EBA2D4B0F8E8A0AE7B61DA265">
    <w:name w:val="5A80A30EBA2D4B0F8E8A0AE7B61DA265"/>
  </w:style>
  <w:style w:type="paragraph" w:customStyle="1" w:styleId="68E52F4283ED45C9BA1941FFE947DEA3">
    <w:name w:val="68E52F4283ED45C9BA1941FFE947DEA3"/>
  </w:style>
  <w:style w:type="paragraph" w:customStyle="1" w:styleId="CA40CEBF2CB14C34BCE924ED7FE3F73E">
    <w:name w:val="CA40CEBF2CB14C34BCE924ED7FE3F73E"/>
  </w:style>
  <w:style w:type="paragraph" w:customStyle="1" w:styleId="1E7154B3382A4A11B4D6FF57CABB6443">
    <w:name w:val="1E7154B3382A4A11B4D6FF57CABB6443"/>
  </w:style>
  <w:style w:type="paragraph" w:customStyle="1" w:styleId="1409136D8B7E42ECAA9E7119C936F1E9">
    <w:name w:val="1409136D8B7E42ECAA9E7119C936F1E9"/>
  </w:style>
  <w:style w:type="paragraph" w:customStyle="1" w:styleId="F75C26253FAD4C798F43F213009A30FD">
    <w:name w:val="F75C26253FAD4C798F43F213009A30FD"/>
  </w:style>
  <w:style w:type="paragraph" w:customStyle="1" w:styleId="EB1E4932A4F64BA3BF6D13F78BC2D52C">
    <w:name w:val="EB1E4932A4F64BA3BF6D13F78BC2D52C"/>
  </w:style>
  <w:style w:type="paragraph" w:customStyle="1" w:styleId="5C3606BAB92C4AEBB6BE5BE025902DCA">
    <w:name w:val="5C3606BAB92C4AEBB6BE5BE025902DCA"/>
    <w:rsid w:val="00AA4AF8"/>
  </w:style>
  <w:style w:type="paragraph" w:customStyle="1" w:styleId="F9568582ABC549BEB180424AA25FD16C">
    <w:name w:val="F9568582ABC549BEB180424AA25FD16C"/>
    <w:rsid w:val="00AA4AF8"/>
  </w:style>
  <w:style w:type="paragraph" w:customStyle="1" w:styleId="42ED50E8B01D432C89D48196AB6E8AF8">
    <w:name w:val="42ED50E8B01D432C89D48196AB6E8AF8"/>
    <w:rsid w:val="00AA4AF8"/>
  </w:style>
  <w:style w:type="paragraph" w:customStyle="1" w:styleId="F8117F93B5394535B9EB88A35F66CEF8">
    <w:name w:val="F8117F93B5394535B9EB88A35F66CEF8"/>
    <w:rsid w:val="00AA4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DEC8-2589-467F-A944-9980213B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(color).dotx</Template>
  <TotalTime>41</TotalTime>
  <Pages>1</Pages>
  <Words>291</Words>
  <Characters>1603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dc:creator>
  <cp:keywords/>
  <cp:lastModifiedBy>Santi</cp:lastModifiedBy>
  <cp:revision>7</cp:revision>
  <dcterms:created xsi:type="dcterms:W3CDTF">2017-08-23T17:54:00Z</dcterms:created>
  <dcterms:modified xsi:type="dcterms:W3CDTF">2017-08-23T18:36:00Z</dcterms:modified>
  <cp:version/>
</cp:coreProperties>
</file>